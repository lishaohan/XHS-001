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51A5" w:rsidRDefault="009551A5"/>
    <w:p w:rsidR="009551A5" w:rsidRDefault="009551A5"/>
    <w:p w:rsidR="009551A5" w:rsidRDefault="009551A5"/>
    <w:p w:rsidR="009551A5" w:rsidRDefault="009551A5"/>
    <w:p w:rsidR="009551A5" w:rsidRDefault="005E5B04">
      <w:pPr>
        <w:jc w:val="center"/>
        <w:rPr>
          <w:sz w:val="36"/>
        </w:rPr>
      </w:pPr>
      <w:r>
        <w:rPr>
          <w:rFonts w:hint="eastAsia"/>
          <w:sz w:val="36"/>
        </w:rPr>
        <w:t>农选</w:t>
      </w:r>
      <w:r w:rsidR="003B7ACC">
        <w:rPr>
          <w:rFonts w:hint="eastAsia"/>
          <w:sz w:val="36"/>
        </w:rPr>
        <w:t>设计规格说明</w:t>
      </w:r>
    </w:p>
    <w:p w:rsidR="009551A5" w:rsidRDefault="009551A5">
      <w:pPr>
        <w:jc w:val="center"/>
      </w:pPr>
    </w:p>
    <w:p w:rsidR="009551A5" w:rsidRDefault="009551A5">
      <w:pPr>
        <w:jc w:val="center"/>
      </w:pPr>
    </w:p>
    <w:p w:rsidR="009551A5" w:rsidRDefault="003B7ACC">
      <w:pPr>
        <w:jc w:val="center"/>
      </w:pPr>
      <w:r>
        <w:t>V</w:t>
      </w:r>
      <w:r>
        <w:rPr>
          <w:rFonts w:hint="eastAsia"/>
        </w:rPr>
        <w:t>er:1.0</w:t>
      </w:r>
    </w:p>
    <w:p w:rsidR="009551A5" w:rsidRDefault="009551A5"/>
    <w:p w:rsidR="009551A5" w:rsidRDefault="009551A5"/>
    <w:p w:rsidR="009551A5" w:rsidRDefault="009551A5"/>
    <w:p w:rsidR="009551A5" w:rsidRDefault="009551A5"/>
    <w:p w:rsidR="009551A5" w:rsidRDefault="009551A5"/>
    <w:p w:rsidR="009551A5" w:rsidRDefault="009551A5"/>
    <w:p w:rsidR="009551A5" w:rsidRDefault="009551A5">
      <w:pPr>
        <w:ind w:firstLine="420"/>
        <w:rPr>
          <w:i/>
          <w:color w:val="548DD4" w:themeColor="text2" w:themeTint="99"/>
        </w:rPr>
      </w:pPr>
    </w:p>
    <w:p w:rsidR="009551A5" w:rsidRDefault="003B7ACC">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9551A5" w:rsidRDefault="003B7ACC">
          <w:pPr>
            <w:jc w:val="center"/>
            <w:rPr>
              <w:b/>
              <w:sz w:val="28"/>
            </w:rPr>
          </w:pPr>
          <w:r>
            <w:rPr>
              <w:b/>
              <w:sz w:val="28"/>
              <w:lang w:val="zh-CN"/>
            </w:rPr>
            <w:t>目</w:t>
          </w:r>
          <w:r>
            <w:rPr>
              <w:rFonts w:hint="eastAsia"/>
              <w:b/>
              <w:sz w:val="28"/>
              <w:lang w:val="zh-CN"/>
            </w:rPr>
            <w:t xml:space="preserve">  </w:t>
          </w:r>
          <w:r>
            <w:rPr>
              <w:b/>
              <w:sz w:val="28"/>
              <w:lang w:val="zh-CN"/>
            </w:rPr>
            <w:t>录</w:t>
          </w:r>
        </w:p>
        <w:p w:rsidR="009551A5" w:rsidRDefault="003B7AC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9551A5" w:rsidRDefault="003B7ACC">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9551A5" w:rsidRDefault="003B7ACC">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9551A5" w:rsidRDefault="003B7ACC">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9551A5" w:rsidRDefault="003B7ACC">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9551A5" w:rsidRDefault="003B7ACC">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9551A5" w:rsidRDefault="003B7ACC">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9551A5" w:rsidRDefault="003B7ACC">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9551A5" w:rsidRDefault="003B7ACC">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9551A5" w:rsidRDefault="003B7ACC">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9551A5" w:rsidRDefault="003B7ACC">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9551A5" w:rsidRDefault="003B7ACC">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9551A5" w:rsidRDefault="003B7ACC">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9551A5" w:rsidRDefault="003B7ACC">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9551A5" w:rsidRDefault="003B7ACC">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9551A5" w:rsidRDefault="003B7ACC">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9551A5" w:rsidRDefault="003B7ACC">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9551A5" w:rsidRDefault="003B7ACC">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9551A5" w:rsidRDefault="003B7ACC">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9551A5" w:rsidRDefault="003B7ACC">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9551A5" w:rsidRDefault="003B7ACC">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9551A5" w:rsidRDefault="003B7ACC">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9551A5" w:rsidRDefault="003B7ACC">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9551A5" w:rsidRDefault="003B7ACC">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9551A5" w:rsidRDefault="003B7ACC">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9551A5" w:rsidRDefault="003B7ACC">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9551A5" w:rsidRDefault="003B7ACC">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9551A5" w:rsidRDefault="003B7ACC">
          <w:r>
            <w:rPr>
              <w:b/>
              <w:bCs/>
              <w:lang w:val="zh-CN"/>
            </w:rPr>
            <w:fldChar w:fldCharType="end"/>
          </w:r>
        </w:p>
      </w:sdtContent>
    </w:sdt>
    <w:p w:rsidR="009551A5" w:rsidRDefault="003B7ACC">
      <w:pPr>
        <w:pStyle w:val="1"/>
      </w:pPr>
      <w:bookmarkStart w:id="0" w:name="_Toc301301027"/>
      <w:r>
        <w:rPr>
          <w:rFonts w:hint="eastAsia"/>
        </w:rPr>
        <w:lastRenderedPageBreak/>
        <w:t>引言</w:t>
      </w:r>
      <w:bookmarkEnd w:id="0"/>
    </w:p>
    <w:p w:rsidR="009551A5" w:rsidRDefault="003B7ACC">
      <w:pPr>
        <w:pStyle w:val="2"/>
      </w:pPr>
      <w:bookmarkStart w:id="1" w:name="_Toc301301028"/>
      <w:r>
        <w:rPr>
          <w:rFonts w:hint="eastAsia"/>
        </w:rPr>
        <w:t>目标</w:t>
      </w:r>
      <w:bookmarkEnd w:id="1"/>
    </w:p>
    <w:p w:rsidR="009551A5" w:rsidRDefault="003B7ACC">
      <w:pPr>
        <w:ind w:firstLineChars="200" w:firstLine="420"/>
      </w:pPr>
      <w:r>
        <w:rPr>
          <w:rFonts w:hint="eastAsia"/>
        </w:rPr>
        <w:t>在完成软件开发前期的准备工作如项目需求等，结合《需求确认书》，，项目小组提出了这份软件设计说明书。</w:t>
      </w:r>
    </w:p>
    <w:p w:rsidR="009551A5" w:rsidRDefault="003B7ACC">
      <w:pPr>
        <w:ind w:firstLine="420"/>
      </w:pPr>
      <w:r>
        <w:rPr>
          <w:rFonts w:hint="eastAsia"/>
        </w:rPr>
        <w:t>此概要设计说明书对</w:t>
      </w:r>
      <w:r w:rsidR="005E5B04">
        <w:rPr>
          <w:rFonts w:hint="eastAsia"/>
        </w:rPr>
        <w:t>农选系统</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5E5B04" w:rsidRDefault="005E5B04" w:rsidP="005E5B04">
      <w:pPr>
        <w:pStyle w:val="2"/>
      </w:pPr>
      <w:r>
        <w:rPr>
          <w:rFonts w:hint="eastAsia"/>
        </w:rPr>
        <w:t>背景</w:t>
      </w:r>
    </w:p>
    <w:p w:rsidR="005E5B04" w:rsidRPr="005E5B04" w:rsidRDefault="005E5B04" w:rsidP="005E5B04">
      <w:pPr>
        <w:ind w:firstLineChars="200" w:firstLine="420"/>
      </w:pPr>
      <w:r>
        <w:rPr>
          <w:rFonts w:hint="eastAsia"/>
        </w:rPr>
        <w:t>·</w:t>
      </w:r>
      <w:r w:rsidRPr="005E5B04">
        <w:rPr>
          <w:rFonts w:hint="eastAsia"/>
        </w:rPr>
        <w:t>APP</w:t>
      </w:r>
      <w:r w:rsidRPr="005E5B04">
        <w:rPr>
          <w:rFonts w:hint="eastAsia"/>
        </w:rPr>
        <w:t>的名称：农选</w:t>
      </w:r>
    </w:p>
    <w:p w:rsidR="005E5B04" w:rsidRPr="005E5B04" w:rsidRDefault="005E5B04" w:rsidP="005E5B04">
      <w:pPr>
        <w:ind w:firstLineChars="200" w:firstLine="420"/>
      </w:pPr>
      <w:r>
        <w:rPr>
          <w:rFonts w:hint="eastAsia"/>
        </w:rPr>
        <w:t>·</w:t>
      </w:r>
      <w:r w:rsidRPr="005E5B04">
        <w:rPr>
          <w:rFonts w:hint="eastAsia"/>
        </w:rPr>
        <w:t>本项目的任务提出者：农选全体人员</w:t>
      </w:r>
    </w:p>
    <w:p w:rsidR="005E5B04" w:rsidRPr="005E5B04" w:rsidRDefault="005E5B04" w:rsidP="005E5B04">
      <w:pPr>
        <w:ind w:firstLineChars="200" w:firstLine="420"/>
      </w:pPr>
      <w:r>
        <w:rPr>
          <w:rFonts w:hint="eastAsia"/>
        </w:rPr>
        <w:t>·</w:t>
      </w:r>
      <w:r w:rsidRPr="005E5B04">
        <w:rPr>
          <w:rFonts w:hint="eastAsia"/>
        </w:rPr>
        <w:t>开发项目组名称：</w:t>
      </w:r>
      <w:r w:rsidRPr="005E5B04">
        <w:t>XHS</w:t>
      </w:r>
      <w:r w:rsidRPr="005E5B04">
        <w:rPr>
          <w:rFonts w:hint="eastAsia"/>
        </w:rPr>
        <w:t>-</w:t>
      </w:r>
      <w:r w:rsidRPr="005E5B04">
        <w:t>001</w:t>
      </w:r>
    </w:p>
    <w:p w:rsidR="005E5B04" w:rsidRDefault="005E5B04" w:rsidP="005E5B04">
      <w:pPr>
        <w:ind w:firstLineChars="200" w:firstLine="420"/>
      </w:pPr>
      <w:r>
        <w:rPr>
          <w:rFonts w:hint="eastAsia"/>
        </w:rPr>
        <w:t>·</w:t>
      </w:r>
      <w:r w:rsidRPr="005E5B04">
        <w:rPr>
          <w:rFonts w:hint="eastAsia"/>
        </w:rPr>
        <w:t>APP</w:t>
      </w:r>
      <w:r w:rsidRPr="005E5B04">
        <w:rPr>
          <w:rFonts w:hint="eastAsia"/>
        </w:rPr>
        <w:t>的用户对象：</w:t>
      </w:r>
    </w:p>
    <w:p w:rsidR="005E5B04" w:rsidRDefault="005E5B04" w:rsidP="005E5B04">
      <w:pPr>
        <w:ind w:left="420" w:firstLineChars="200" w:firstLine="420"/>
      </w:pPr>
      <w:r w:rsidRPr="005E5B04">
        <w:rPr>
          <w:rFonts w:hint="eastAsia"/>
        </w:rPr>
        <w:t>（</w:t>
      </w:r>
      <w:r w:rsidRPr="005E5B04">
        <w:rPr>
          <w:rFonts w:hint="eastAsia"/>
        </w:rPr>
        <w:t>1</w:t>
      </w:r>
      <w:r w:rsidRPr="005E5B04">
        <w:rPr>
          <w:rFonts w:hint="eastAsia"/>
        </w:rPr>
        <w:t>）希望买到物美价廉的当地特色农产品的消费者；</w:t>
      </w:r>
    </w:p>
    <w:p w:rsidR="005E5B04" w:rsidRPr="005E5B04" w:rsidRDefault="005E5B04" w:rsidP="005E5B04">
      <w:pPr>
        <w:ind w:left="420" w:firstLineChars="200" w:firstLine="420"/>
      </w:pPr>
      <w:r w:rsidRPr="005E5B04">
        <w:rPr>
          <w:rFonts w:hint="eastAsia"/>
        </w:rPr>
        <w:t>（</w:t>
      </w:r>
      <w:r w:rsidRPr="005E5B04">
        <w:rPr>
          <w:rFonts w:hint="eastAsia"/>
        </w:rPr>
        <w:t>2</w:t>
      </w:r>
      <w:r w:rsidRPr="005E5B04">
        <w:rPr>
          <w:rFonts w:hint="eastAsia"/>
        </w:rPr>
        <w:t>）拥有优秀当地特色农产品寻求更广阔的消费渠道的中小农户商家</w:t>
      </w:r>
    </w:p>
    <w:p w:rsidR="005E5B04" w:rsidRDefault="005E5B04" w:rsidP="005E5B04">
      <w:pPr>
        <w:ind w:firstLineChars="200" w:firstLine="420"/>
      </w:pPr>
      <w:r>
        <w:rPr>
          <w:rFonts w:hint="eastAsia"/>
        </w:rPr>
        <w:t>·</w:t>
      </w:r>
      <w:r w:rsidRPr="005E5B04">
        <w:rPr>
          <w:rFonts w:hint="eastAsia"/>
        </w:rPr>
        <w:t>APP</w:t>
      </w:r>
      <w:r w:rsidRPr="005E5B04">
        <w:rPr>
          <w:rFonts w:hint="eastAsia"/>
        </w:rPr>
        <w:t>的基本概念：</w:t>
      </w:r>
    </w:p>
    <w:p w:rsidR="005E5B04" w:rsidRDefault="005E5B04" w:rsidP="005E5B04">
      <w:pPr>
        <w:ind w:left="420" w:firstLineChars="200" w:firstLine="420"/>
      </w:pPr>
      <w:r w:rsidRPr="005E5B04">
        <w:rPr>
          <w:rFonts w:hint="eastAsia"/>
        </w:rPr>
        <w:t>结合</w:t>
      </w:r>
      <w:r w:rsidRPr="005E5B04">
        <w:rPr>
          <w:rFonts w:hint="eastAsia"/>
        </w:rPr>
        <w:t>React/React Native</w:t>
      </w:r>
      <w:r w:rsidRPr="005E5B04">
        <w:rPr>
          <w:rFonts w:hint="eastAsia"/>
        </w:rPr>
        <w:t>，</w:t>
      </w:r>
      <w:r w:rsidRPr="005E5B04">
        <w:rPr>
          <w:rFonts w:hint="eastAsia"/>
        </w:rPr>
        <w:t>NodeJS</w:t>
      </w:r>
      <w:r w:rsidRPr="005E5B04">
        <w:rPr>
          <w:rFonts w:hint="eastAsia"/>
        </w:rPr>
        <w:t>，</w:t>
      </w:r>
      <w:r w:rsidRPr="005E5B04">
        <w:t>E</w:t>
      </w:r>
      <w:r w:rsidRPr="005E5B04">
        <w:rPr>
          <w:rFonts w:hint="eastAsia"/>
        </w:rPr>
        <w:t>xpress</w:t>
      </w:r>
      <w:r w:rsidRPr="005E5B04">
        <w:rPr>
          <w:rFonts w:hint="eastAsia"/>
        </w:rPr>
        <w:t>，</w:t>
      </w:r>
      <w:r w:rsidRPr="005E5B04">
        <w:rPr>
          <w:rFonts w:hint="eastAsia"/>
        </w:rPr>
        <w:t>MySQL</w:t>
      </w:r>
      <w:r w:rsidRPr="005E5B04">
        <w:rPr>
          <w:rFonts w:hint="eastAsia"/>
        </w:rPr>
        <w:t>等技术搭建</w:t>
      </w:r>
      <w:r w:rsidRPr="005E5B04">
        <w:rPr>
          <w:rFonts w:hint="eastAsia"/>
        </w:rPr>
        <w:t>APP</w:t>
      </w:r>
      <w:r w:rsidRPr="005E5B04">
        <w:rPr>
          <w:rFonts w:hint="eastAsia"/>
        </w:rPr>
        <w:t>前端后台连接数据库，实现各参与方的协同交流、信息共享；</w:t>
      </w:r>
    </w:p>
    <w:p w:rsidR="005E5B04" w:rsidRPr="005E5B04" w:rsidRDefault="005E5B04" w:rsidP="005E5B04">
      <w:pPr>
        <w:ind w:left="420" w:firstLineChars="200" w:firstLine="420"/>
        <w:rPr>
          <w:rFonts w:hint="eastAsia"/>
        </w:rPr>
      </w:pPr>
      <w:r w:rsidRPr="005E5B04">
        <w:rPr>
          <w:rFonts w:hint="eastAsia"/>
        </w:rPr>
        <w:t>为千万中小农户连接消费者，直供正宗的物美价廉的当地商品，并且农户不在愁销路。</w:t>
      </w:r>
    </w:p>
    <w:p w:rsidR="009551A5" w:rsidRDefault="003B7ACC">
      <w:pPr>
        <w:pStyle w:val="2"/>
      </w:pPr>
      <w:bookmarkStart w:id="2" w:name="_Toc301301029"/>
      <w:r>
        <w:rPr>
          <w:rFonts w:hint="eastAsia"/>
        </w:rPr>
        <w:t>文档范围</w:t>
      </w:r>
      <w:bookmarkEnd w:id="2"/>
    </w:p>
    <w:p w:rsidR="009551A5" w:rsidRDefault="003B7ACC">
      <w:r>
        <w:rPr>
          <w:rFonts w:hint="eastAsia"/>
        </w:rPr>
        <w:t>本文档包括系统的架构设计、数据库设计、安全性、可靠性、可用性等方面的规划和设计。</w:t>
      </w:r>
    </w:p>
    <w:p w:rsidR="005E5B04" w:rsidRDefault="005E5B04" w:rsidP="005E5B04">
      <w:pPr>
        <w:pStyle w:val="2"/>
      </w:pPr>
      <w:r>
        <w:rPr>
          <w:rFonts w:hint="eastAsia"/>
        </w:rPr>
        <w:lastRenderedPageBreak/>
        <w:t>定义</w:t>
      </w:r>
    </w:p>
    <w:p w:rsidR="005E5B04" w:rsidRPr="005E5B04" w:rsidRDefault="005E5B04" w:rsidP="005E5B04">
      <w:pPr>
        <w:ind w:firstLineChars="200" w:firstLine="420"/>
      </w:pPr>
      <w:r w:rsidRPr="005E5B04">
        <w:rPr>
          <w:rFonts w:hint="eastAsia"/>
        </w:rPr>
        <w:t>名称：详细设计说明书</w:t>
      </w:r>
    </w:p>
    <w:p w:rsidR="005E5B04" w:rsidRPr="005E5B04" w:rsidRDefault="005E5B04" w:rsidP="005E5B04">
      <w:pPr>
        <w:ind w:firstLineChars="200" w:firstLine="420"/>
      </w:pPr>
      <w:r w:rsidRPr="005E5B04">
        <w:rPr>
          <w:rFonts w:hint="eastAsia"/>
        </w:rPr>
        <w:t>MySQL</w:t>
      </w:r>
      <w:r w:rsidRPr="005E5B04">
        <w:rPr>
          <w:rFonts w:hint="eastAsia"/>
        </w:rPr>
        <w:t>：当下最流行的关系数据库管理系统</w:t>
      </w:r>
    </w:p>
    <w:p w:rsidR="005E5B04" w:rsidRPr="005E5B04" w:rsidRDefault="005E5B04" w:rsidP="005E5B04">
      <w:pPr>
        <w:ind w:firstLineChars="200" w:firstLine="420"/>
      </w:pPr>
      <w:r w:rsidRPr="005E5B04">
        <w:t>E</w:t>
      </w:r>
      <w:r w:rsidRPr="005E5B04">
        <w:rPr>
          <w:rFonts w:hint="eastAsia"/>
        </w:rPr>
        <w:t>xpress</w:t>
      </w:r>
      <w:r w:rsidRPr="005E5B04">
        <w:rPr>
          <w:rFonts w:hint="eastAsia"/>
        </w:rPr>
        <w:t>：</w:t>
      </w:r>
      <w:r w:rsidRPr="005E5B04">
        <w:t>Express</w:t>
      </w:r>
      <w:r w:rsidRPr="005E5B04">
        <w:t>是一个保持最小规模的灵活的</w:t>
      </w:r>
      <w:r w:rsidRPr="005E5B04">
        <w:t>Node.js Web</w:t>
      </w:r>
      <w:r w:rsidRPr="005E5B04">
        <w:t>应用程序开发框架</w:t>
      </w:r>
      <w:r w:rsidRPr="005E5B04">
        <w:rPr>
          <w:rFonts w:hint="eastAsia"/>
        </w:rPr>
        <w:t>，</w:t>
      </w:r>
      <w:r w:rsidRPr="005E5B04">
        <w:t>为</w:t>
      </w:r>
      <w:r w:rsidRPr="005E5B04">
        <w:t>Web</w:t>
      </w:r>
      <w:r w:rsidRPr="005E5B04">
        <w:t>和移动应用程序提供一组强大的功能。</w:t>
      </w:r>
    </w:p>
    <w:p w:rsidR="005E5B04" w:rsidRPr="005E5B04" w:rsidRDefault="005E5B04" w:rsidP="005E5B04">
      <w:pPr>
        <w:ind w:firstLineChars="200" w:firstLine="420"/>
      </w:pPr>
      <w:r w:rsidRPr="005E5B04">
        <w:rPr>
          <w:rFonts w:hint="eastAsia"/>
        </w:rPr>
        <w:t>NodeJS</w:t>
      </w:r>
      <w:r w:rsidRPr="005E5B04">
        <w:rPr>
          <w:rFonts w:hint="eastAsia"/>
        </w:rPr>
        <w:t>：</w:t>
      </w:r>
      <w:r w:rsidRPr="005E5B04">
        <w:rPr>
          <w:rFonts w:hint="eastAsia"/>
        </w:rPr>
        <w:t>Node.js</w:t>
      </w:r>
      <w:r w:rsidRPr="005E5B04">
        <w:rPr>
          <w:rFonts w:hint="eastAsia"/>
        </w:rPr>
        <w:t>是一个基于</w:t>
      </w:r>
      <w:r w:rsidRPr="005E5B04">
        <w:rPr>
          <w:rFonts w:hint="eastAsia"/>
        </w:rPr>
        <w:t>Chrome V8</w:t>
      </w:r>
      <w:r w:rsidRPr="005E5B04">
        <w:rPr>
          <w:rFonts w:hint="eastAsia"/>
        </w:rPr>
        <w:t>引擎的</w:t>
      </w:r>
      <w:r w:rsidRPr="005E5B04">
        <w:rPr>
          <w:rFonts w:hint="eastAsia"/>
        </w:rPr>
        <w:t>JavaScript</w:t>
      </w:r>
      <w:r w:rsidRPr="005E5B04">
        <w:rPr>
          <w:rFonts w:hint="eastAsia"/>
        </w:rPr>
        <w:t>运行环境，轻量且高效。</w:t>
      </w:r>
    </w:p>
    <w:p w:rsidR="005E5B04" w:rsidRPr="005E5B04" w:rsidRDefault="005E5B04" w:rsidP="005E5B04">
      <w:pPr>
        <w:ind w:firstLineChars="200" w:firstLine="420"/>
        <w:rPr>
          <w:rFonts w:hint="eastAsia"/>
        </w:rPr>
      </w:pPr>
      <w:r w:rsidRPr="005E5B04">
        <w:t>React/React</w:t>
      </w:r>
      <w:r w:rsidRPr="005E5B04">
        <w:rPr>
          <w:rFonts w:hint="eastAsia"/>
        </w:rPr>
        <w:t>-</w:t>
      </w:r>
      <w:r w:rsidRPr="005E5B04">
        <w:t>Native</w:t>
      </w:r>
      <w:r w:rsidRPr="005E5B04">
        <w:rPr>
          <w:rFonts w:hint="eastAsia"/>
        </w:rPr>
        <w:t>：</w:t>
      </w:r>
      <w:r w:rsidRPr="005E5B04">
        <w:rPr>
          <w:rFonts w:hint="eastAsia"/>
        </w:rPr>
        <w:t>React-Native</w:t>
      </w:r>
      <w:r w:rsidRPr="005E5B04">
        <w:rPr>
          <w:rFonts w:hint="eastAsia"/>
        </w:rPr>
        <w:t>完美兼容使用</w:t>
      </w:r>
      <w:r w:rsidRPr="005E5B04">
        <w:rPr>
          <w:rFonts w:hint="eastAsia"/>
        </w:rPr>
        <w:t>Objective-C</w:t>
      </w:r>
      <w:r w:rsidRPr="005E5B04">
        <w:rPr>
          <w:rFonts w:hint="eastAsia"/>
        </w:rPr>
        <w:t>、</w:t>
      </w:r>
      <w:r w:rsidRPr="005E5B04">
        <w:rPr>
          <w:rFonts w:hint="eastAsia"/>
        </w:rPr>
        <w:t>Java</w:t>
      </w:r>
      <w:r w:rsidRPr="005E5B04">
        <w:rPr>
          <w:rFonts w:hint="eastAsia"/>
        </w:rPr>
        <w:t>或是</w:t>
      </w:r>
      <w:r w:rsidRPr="005E5B04">
        <w:rPr>
          <w:rFonts w:hint="eastAsia"/>
        </w:rPr>
        <w:t>Swift</w:t>
      </w:r>
      <w:r w:rsidRPr="005E5B04">
        <w:rPr>
          <w:rFonts w:hint="eastAsia"/>
        </w:rPr>
        <w:t>编写的组件</w:t>
      </w:r>
    </w:p>
    <w:p w:rsidR="009551A5" w:rsidRDefault="005E5B04" w:rsidP="005E5B04">
      <w:pPr>
        <w:pStyle w:val="2"/>
        <w:rPr>
          <w:rFonts w:hint="eastAsia"/>
        </w:rPr>
      </w:pPr>
      <w:r>
        <w:rPr>
          <w:rFonts w:hint="eastAsia"/>
        </w:rPr>
        <w:t>术语和缩略语</w:t>
      </w:r>
    </w:p>
    <w:p w:rsidR="009551A5" w:rsidRDefault="003B7ACC">
      <w:pPr>
        <w:pStyle w:val="2"/>
      </w:pPr>
      <w:bookmarkStart w:id="3" w:name="_Toc301301031"/>
      <w:r>
        <w:rPr>
          <w:rFonts w:hint="eastAsia"/>
        </w:rPr>
        <w:t>参</w:t>
      </w:r>
      <w:r>
        <w:rPr>
          <w:rFonts w:hint="eastAsia"/>
        </w:rPr>
        <w:t>考资料</w:t>
      </w:r>
      <w:bookmarkEnd w:id="3"/>
    </w:p>
    <w:p w:rsidR="005E5B04" w:rsidRPr="005E5B04" w:rsidRDefault="005E5B04" w:rsidP="005E5B04">
      <w:bookmarkStart w:id="4" w:name="_Toc301301032"/>
      <w:r w:rsidRPr="005E5B04">
        <w:rPr>
          <w:rFonts w:hint="eastAsia"/>
        </w:rPr>
        <w:t>《问题描述》、《产品愿景和商业机会》、《用户分析》、《技术分析》、《资源需求估计》、《风险分析》《产品构思》、《项目范围说明书》、《界面原型》</w:t>
      </w:r>
    </w:p>
    <w:p w:rsidR="009551A5" w:rsidRDefault="003B7ACC">
      <w:pPr>
        <w:pStyle w:val="2"/>
      </w:pPr>
      <w:r>
        <w:rPr>
          <w:rFonts w:hint="eastAsia"/>
        </w:rPr>
        <w:t>系</w:t>
      </w:r>
      <w:r>
        <w:rPr>
          <w:rFonts w:hint="eastAsia"/>
        </w:rPr>
        <w:t>统目标和约束</w:t>
      </w:r>
      <w:bookmarkEnd w:id="4"/>
    </w:p>
    <w:p w:rsidR="009551A5" w:rsidRDefault="003B7ACC">
      <w:r>
        <w:rPr>
          <w:rFonts w:hint="eastAsia"/>
        </w:rPr>
        <w:t>系统目标：项目需要完成</w:t>
      </w:r>
      <w:r w:rsidR="005E5B04">
        <w:rPr>
          <w:rFonts w:hint="eastAsia"/>
        </w:rPr>
        <w:t>登陆注册，首页，产品分类，购物车</w:t>
      </w:r>
      <w:r>
        <w:rPr>
          <w:rFonts w:hint="eastAsia"/>
        </w:rPr>
        <w:t>，</w:t>
      </w:r>
      <w:r w:rsidR="005E5B04">
        <w:rPr>
          <w:rFonts w:hint="eastAsia"/>
        </w:rPr>
        <w:t>我的，我要开店和店铺管理</w:t>
      </w:r>
      <w:r>
        <w:rPr>
          <w:rFonts w:hint="eastAsia"/>
        </w:rPr>
        <w:t>等基本的</w:t>
      </w:r>
      <w:r w:rsidR="005E5B04">
        <w:rPr>
          <w:rFonts w:hint="eastAsia"/>
        </w:rPr>
        <w:t>功能</w:t>
      </w:r>
      <w:r>
        <w:rPr>
          <w:rFonts w:hint="eastAsia"/>
        </w:rPr>
        <w:t>。</w:t>
      </w:r>
    </w:p>
    <w:p w:rsidR="009551A5" w:rsidRDefault="003B7ACC">
      <w:r>
        <w:rPr>
          <w:rFonts w:hint="eastAsia"/>
        </w:rPr>
        <w:t>系统的约束：因为时间有限，该系统只实现最基本的功能。</w:t>
      </w:r>
    </w:p>
    <w:p w:rsidR="005E5B04" w:rsidRDefault="005E5B04"/>
    <w:p w:rsidR="005E5B04" w:rsidRDefault="005E5B04">
      <w:pPr>
        <w:rPr>
          <w:rFonts w:hint="eastAsia"/>
        </w:rPr>
      </w:pPr>
    </w:p>
    <w:p w:rsidR="009551A5" w:rsidRDefault="003B7ACC">
      <w:pPr>
        <w:pStyle w:val="1"/>
      </w:pPr>
      <w:bookmarkStart w:id="5" w:name="_Toc301301033"/>
      <w:r>
        <w:rPr>
          <w:rFonts w:hint="eastAsia"/>
        </w:rPr>
        <w:t>系统设计</w:t>
      </w:r>
      <w:bookmarkEnd w:id="5"/>
    </w:p>
    <w:p w:rsidR="009551A5" w:rsidRDefault="003B7ACC">
      <w:pPr>
        <w:pStyle w:val="2"/>
      </w:pPr>
      <w:bookmarkStart w:id="6" w:name="_Toc301301034"/>
      <w:r>
        <w:rPr>
          <w:rFonts w:hint="eastAsia"/>
        </w:rPr>
        <w:t>系统架构概述</w:t>
      </w:r>
      <w:bookmarkEnd w:id="6"/>
    </w:p>
    <w:p w:rsidR="009551A5" w:rsidRDefault="003B7ACC">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9551A5" w:rsidRDefault="009551A5"/>
    <w:p w:rsidR="009551A5" w:rsidRDefault="003B7ACC">
      <w:pPr>
        <w:pStyle w:val="2"/>
      </w:pPr>
      <w:bookmarkStart w:id="7" w:name="_Toc301301035"/>
      <w:r>
        <w:rPr>
          <w:rFonts w:hint="eastAsia"/>
        </w:rPr>
        <w:lastRenderedPageBreak/>
        <w:t>对象模型</w:t>
      </w:r>
      <w:bookmarkEnd w:id="7"/>
    </w:p>
    <w:p w:rsidR="009551A5" w:rsidRDefault="003B7ACC">
      <w:r>
        <w:rPr>
          <w:rFonts w:hint="eastAsia"/>
        </w:rPr>
        <w:t>该系统采用非面向对象的设计方法。</w:t>
      </w:r>
    </w:p>
    <w:p w:rsidR="009551A5" w:rsidRDefault="003B7ACC">
      <w:pPr>
        <w:pStyle w:val="2"/>
      </w:pPr>
      <w:bookmarkStart w:id="8" w:name="_Toc301301036"/>
      <w:r>
        <w:rPr>
          <w:rFonts w:hint="eastAsia"/>
        </w:rPr>
        <w:t>接口</w:t>
      </w:r>
      <w:bookmarkEnd w:id="8"/>
    </w:p>
    <w:p w:rsidR="009551A5" w:rsidRDefault="003B7ACC">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9551A5" w:rsidRDefault="003B7ACC">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9551A5" w:rsidRDefault="009551A5"/>
    <w:p w:rsidR="009551A5" w:rsidRDefault="003B7ACC">
      <w:pPr>
        <w:pStyle w:val="2"/>
      </w:pPr>
      <w:bookmarkStart w:id="9" w:name="_Toc301301037"/>
      <w:r>
        <w:rPr>
          <w:rFonts w:hint="eastAsia"/>
        </w:rPr>
        <w:t>特性实现</w:t>
      </w:r>
      <w:bookmarkEnd w:id="9"/>
    </w:p>
    <w:p w:rsidR="00350C3A" w:rsidRPr="00350C3A" w:rsidRDefault="00350C3A" w:rsidP="00350C3A">
      <w:pPr>
        <w:pStyle w:val="3"/>
      </w:pPr>
      <w:r w:rsidRPr="00350C3A">
        <w:rPr>
          <w:rFonts w:hint="eastAsia"/>
        </w:rPr>
        <w:t>注册模块</w:t>
      </w:r>
    </w:p>
    <w:p w:rsidR="00350C3A" w:rsidRPr="00350C3A" w:rsidRDefault="00350C3A" w:rsidP="00350C3A">
      <w:pPr>
        <w:pStyle w:val="4"/>
        <w:rPr>
          <w:sz w:val="32"/>
          <w:szCs w:val="32"/>
        </w:rPr>
      </w:pPr>
      <w:r w:rsidRPr="00350C3A">
        <w:rPr>
          <w:rFonts w:hint="eastAsia"/>
          <w:sz w:val="32"/>
          <w:szCs w:val="32"/>
        </w:rPr>
        <w:t>描述</w:t>
      </w:r>
    </w:p>
    <w:p w:rsidR="00350C3A" w:rsidRPr="00350C3A" w:rsidRDefault="00350C3A" w:rsidP="00964558">
      <w:pPr>
        <w:ind w:firstLine="420"/>
      </w:pPr>
      <w:r w:rsidRPr="00350C3A">
        <w:rPr>
          <w:rFonts w:hint="eastAsia"/>
        </w:rPr>
        <w:t>用户使用</w:t>
      </w:r>
      <w:r w:rsidRPr="00350C3A">
        <w:rPr>
          <w:rFonts w:hint="eastAsia"/>
        </w:rPr>
        <w:t>APP</w:t>
      </w:r>
      <w:r w:rsidRPr="00350C3A">
        <w:rPr>
          <w:rFonts w:hint="eastAsia"/>
        </w:rPr>
        <w:t>的前提条件，如果该用户第一次下载此</w:t>
      </w:r>
      <w:r w:rsidRPr="00350C3A">
        <w:rPr>
          <w:rFonts w:hint="eastAsia"/>
        </w:rPr>
        <w:t>APP</w:t>
      </w:r>
      <w:r w:rsidRPr="00350C3A">
        <w:rPr>
          <w:rFonts w:hint="eastAsia"/>
        </w:rPr>
        <w:t>，则需要使用手机号接收验证码的形式注册账号，如果该用户已有账号，则可直接登录</w:t>
      </w:r>
    </w:p>
    <w:p w:rsidR="00350C3A" w:rsidRPr="00D820D8" w:rsidRDefault="00350C3A" w:rsidP="00350C3A">
      <w:pPr>
        <w:pStyle w:val="4"/>
        <w:rPr>
          <w:sz w:val="30"/>
          <w:szCs w:val="30"/>
        </w:rPr>
      </w:pPr>
      <w:r w:rsidRPr="00D820D8">
        <w:rPr>
          <w:rFonts w:hint="eastAsia"/>
          <w:sz w:val="30"/>
          <w:szCs w:val="30"/>
        </w:rPr>
        <w:t>功能</w:t>
      </w:r>
    </w:p>
    <w:p w:rsidR="00350C3A" w:rsidRPr="00350C3A" w:rsidRDefault="00350C3A" w:rsidP="00964558">
      <w:pPr>
        <w:ind w:firstLine="420"/>
      </w:pPr>
      <w:r w:rsidRPr="00350C3A">
        <w:rPr>
          <w:rFonts w:hint="eastAsia"/>
        </w:rPr>
        <w:t>用于数据库存储用户信息，实现相应操作</w:t>
      </w:r>
    </w:p>
    <w:p w:rsidR="00350C3A" w:rsidRPr="00350C3A" w:rsidRDefault="00350C3A" w:rsidP="00350C3A">
      <w:pPr>
        <w:pStyle w:val="3"/>
      </w:pPr>
      <w:r w:rsidRPr="00350C3A">
        <w:rPr>
          <w:rFonts w:hint="eastAsia"/>
        </w:rPr>
        <w:t>登录模块</w:t>
      </w:r>
    </w:p>
    <w:p w:rsidR="00350C3A" w:rsidRPr="00350C3A" w:rsidRDefault="00350C3A" w:rsidP="00350C3A">
      <w:pPr>
        <w:pStyle w:val="4"/>
        <w:rPr>
          <w:sz w:val="32"/>
          <w:szCs w:val="32"/>
        </w:rPr>
      </w:pPr>
      <w:r w:rsidRPr="00350C3A">
        <w:rPr>
          <w:rFonts w:hint="eastAsia"/>
          <w:sz w:val="32"/>
          <w:szCs w:val="32"/>
        </w:rPr>
        <w:t>描述</w:t>
      </w:r>
    </w:p>
    <w:p w:rsidR="00350C3A" w:rsidRPr="00350C3A" w:rsidRDefault="00350C3A" w:rsidP="00964558">
      <w:pPr>
        <w:ind w:firstLine="420"/>
      </w:pPr>
      <w:r w:rsidRPr="00350C3A">
        <w:rPr>
          <w:rFonts w:hint="eastAsia"/>
        </w:rPr>
        <w:t>用户使用</w:t>
      </w:r>
      <w:r w:rsidRPr="00350C3A">
        <w:rPr>
          <w:rFonts w:hint="eastAsia"/>
        </w:rPr>
        <w:t>APP</w:t>
      </w:r>
      <w:r w:rsidRPr="00350C3A">
        <w:rPr>
          <w:rFonts w:hint="eastAsia"/>
        </w:rPr>
        <w:t>的前提条件，该用户有账号时，可通过此模块让用户直接登录，有账号密码登录和手机号快速登录两种功能供用户选择。</w:t>
      </w:r>
    </w:p>
    <w:p w:rsidR="00350C3A" w:rsidRPr="00964558" w:rsidRDefault="00964558" w:rsidP="00964558">
      <w:pPr>
        <w:pStyle w:val="4"/>
        <w:rPr>
          <w:sz w:val="32"/>
          <w:szCs w:val="32"/>
        </w:rPr>
      </w:pPr>
      <w:r>
        <w:rPr>
          <w:rFonts w:hint="eastAsia"/>
          <w:sz w:val="32"/>
          <w:szCs w:val="32"/>
        </w:rPr>
        <w:lastRenderedPageBreak/>
        <w:t>功能</w:t>
      </w:r>
    </w:p>
    <w:p w:rsidR="00350C3A" w:rsidRPr="00350C3A" w:rsidRDefault="00350C3A" w:rsidP="00964558">
      <w:pPr>
        <w:ind w:firstLine="420"/>
      </w:pPr>
      <w:r w:rsidRPr="00350C3A">
        <w:rPr>
          <w:rFonts w:hint="eastAsia"/>
        </w:rPr>
        <w:t>对进入</w:t>
      </w:r>
      <w:r w:rsidRPr="00350C3A">
        <w:rPr>
          <w:rFonts w:hint="eastAsia"/>
        </w:rPr>
        <w:t>APP</w:t>
      </w:r>
      <w:r w:rsidRPr="00350C3A">
        <w:rPr>
          <w:rFonts w:hint="eastAsia"/>
        </w:rPr>
        <w:t>的用户进行信息的排查</w:t>
      </w:r>
    </w:p>
    <w:p w:rsidR="00350C3A" w:rsidRPr="00964558" w:rsidRDefault="00350C3A" w:rsidP="00964558">
      <w:pPr>
        <w:pStyle w:val="3"/>
      </w:pPr>
      <w:r w:rsidRPr="00964558">
        <w:rPr>
          <w:rFonts w:hint="eastAsia"/>
        </w:rPr>
        <w:t>商品模块</w:t>
      </w:r>
    </w:p>
    <w:p w:rsidR="00350C3A" w:rsidRPr="00964558" w:rsidRDefault="00350C3A" w:rsidP="00964558">
      <w:pPr>
        <w:pStyle w:val="4"/>
        <w:rPr>
          <w:sz w:val="32"/>
          <w:szCs w:val="32"/>
        </w:rPr>
      </w:pPr>
      <w:r w:rsidRPr="00964558">
        <w:rPr>
          <w:rFonts w:hint="eastAsia"/>
          <w:sz w:val="32"/>
          <w:szCs w:val="32"/>
        </w:rPr>
        <w:t>描述</w:t>
      </w:r>
    </w:p>
    <w:p w:rsidR="00350C3A" w:rsidRPr="00350C3A" w:rsidRDefault="00350C3A" w:rsidP="00964558">
      <w:pPr>
        <w:ind w:firstLine="420"/>
        <w:rPr>
          <w:rFonts w:hint="eastAsia"/>
        </w:rPr>
      </w:pPr>
      <w:r w:rsidRPr="00350C3A">
        <w:rPr>
          <w:rFonts w:hint="eastAsia"/>
        </w:rPr>
        <w:t>显示</w:t>
      </w:r>
      <w:r w:rsidR="00964558">
        <w:rPr>
          <w:rFonts w:hint="eastAsia"/>
        </w:rPr>
        <w:t>商品分类</w:t>
      </w:r>
      <w:r w:rsidRPr="00350C3A">
        <w:rPr>
          <w:rFonts w:hint="eastAsia"/>
        </w:rPr>
        <w:t>信息，用户可通过</w:t>
      </w:r>
      <w:r w:rsidR="00964558">
        <w:rPr>
          <w:rFonts w:hint="eastAsia"/>
        </w:rPr>
        <w:t>不同分类，寻找自己心仪的商品。</w:t>
      </w:r>
    </w:p>
    <w:p w:rsidR="00350C3A" w:rsidRPr="00964558" w:rsidRDefault="00350C3A" w:rsidP="00964558">
      <w:pPr>
        <w:pStyle w:val="4"/>
        <w:rPr>
          <w:sz w:val="32"/>
          <w:szCs w:val="32"/>
        </w:rPr>
      </w:pPr>
      <w:r w:rsidRPr="00964558">
        <w:rPr>
          <w:rFonts w:hint="eastAsia"/>
          <w:sz w:val="32"/>
          <w:szCs w:val="32"/>
        </w:rPr>
        <w:t>功能</w:t>
      </w:r>
    </w:p>
    <w:p w:rsidR="00350C3A" w:rsidRPr="00350C3A" w:rsidRDefault="00350C3A" w:rsidP="00964558">
      <w:pPr>
        <w:ind w:firstLine="420"/>
      </w:pPr>
      <w:r w:rsidRPr="00350C3A">
        <w:rPr>
          <w:rFonts w:hint="eastAsia"/>
        </w:rPr>
        <w:t>显示</w:t>
      </w:r>
      <w:r w:rsidR="00964558">
        <w:rPr>
          <w:rFonts w:hint="eastAsia"/>
        </w:rPr>
        <w:t>所有商品分类</w:t>
      </w:r>
      <w:r w:rsidRPr="00350C3A">
        <w:rPr>
          <w:rFonts w:hint="eastAsia"/>
        </w:rPr>
        <w:t>信息，以及</w:t>
      </w:r>
      <w:r w:rsidR="00964558">
        <w:rPr>
          <w:rFonts w:hint="eastAsia"/>
        </w:rPr>
        <w:t>相应的详情页</w:t>
      </w:r>
    </w:p>
    <w:p w:rsidR="00350C3A" w:rsidRPr="00964558" w:rsidRDefault="00350C3A" w:rsidP="00964558">
      <w:pPr>
        <w:pStyle w:val="3"/>
      </w:pPr>
      <w:r w:rsidRPr="00964558">
        <w:rPr>
          <w:rFonts w:hint="eastAsia"/>
        </w:rPr>
        <w:t>买家模块</w:t>
      </w:r>
    </w:p>
    <w:p w:rsidR="00350C3A" w:rsidRPr="00964558" w:rsidRDefault="00350C3A" w:rsidP="00964558">
      <w:pPr>
        <w:pStyle w:val="4"/>
        <w:rPr>
          <w:sz w:val="32"/>
          <w:szCs w:val="32"/>
        </w:rPr>
      </w:pPr>
      <w:r w:rsidRPr="00964558">
        <w:rPr>
          <w:rFonts w:hint="eastAsia"/>
          <w:sz w:val="32"/>
          <w:szCs w:val="32"/>
        </w:rPr>
        <w:t>描述</w:t>
      </w:r>
    </w:p>
    <w:p w:rsidR="00350C3A" w:rsidRPr="00350C3A" w:rsidRDefault="00350C3A" w:rsidP="00964558">
      <w:pPr>
        <w:ind w:firstLine="420"/>
        <w:rPr>
          <w:rFonts w:hint="eastAsia"/>
        </w:rPr>
      </w:pPr>
      <w:r w:rsidRPr="00350C3A">
        <w:rPr>
          <w:rFonts w:hint="eastAsia"/>
        </w:rPr>
        <w:t>用户可</w:t>
      </w:r>
      <w:r w:rsidR="00964558">
        <w:rPr>
          <w:rFonts w:hint="eastAsia"/>
        </w:rPr>
        <w:t>对商品进行浏览、购买、收藏，对个人信息进行设置，对</w:t>
      </w:r>
      <w:r w:rsidR="005E0AFF">
        <w:rPr>
          <w:rFonts w:hint="eastAsia"/>
        </w:rPr>
        <w:t>订单进行查询</w:t>
      </w:r>
    </w:p>
    <w:p w:rsidR="00350C3A" w:rsidRPr="00964558" w:rsidRDefault="00350C3A" w:rsidP="00964558">
      <w:pPr>
        <w:pStyle w:val="4"/>
        <w:rPr>
          <w:sz w:val="32"/>
          <w:szCs w:val="32"/>
        </w:rPr>
      </w:pPr>
      <w:r w:rsidRPr="00964558">
        <w:rPr>
          <w:rFonts w:hint="eastAsia"/>
          <w:sz w:val="32"/>
          <w:szCs w:val="32"/>
        </w:rPr>
        <w:t>功能</w:t>
      </w:r>
    </w:p>
    <w:p w:rsidR="00350C3A" w:rsidRPr="00350C3A" w:rsidRDefault="005E0AFF" w:rsidP="005E0AFF">
      <w:pPr>
        <w:ind w:firstLine="420"/>
        <w:rPr>
          <w:rFonts w:hint="eastAsia"/>
        </w:rPr>
      </w:pPr>
      <w:r>
        <w:rPr>
          <w:rFonts w:hint="eastAsia"/>
        </w:rPr>
        <w:t>加入购物车功能，查询订单功能，个人中心设置功能</w:t>
      </w:r>
    </w:p>
    <w:p w:rsidR="00350C3A" w:rsidRPr="00964558" w:rsidRDefault="00350C3A" w:rsidP="00964558">
      <w:pPr>
        <w:pStyle w:val="3"/>
      </w:pPr>
      <w:r w:rsidRPr="00964558">
        <w:rPr>
          <w:rFonts w:hint="eastAsia"/>
        </w:rPr>
        <w:t>卖家模块</w:t>
      </w:r>
    </w:p>
    <w:p w:rsidR="00350C3A" w:rsidRPr="00964558" w:rsidRDefault="00350C3A" w:rsidP="00964558">
      <w:pPr>
        <w:pStyle w:val="4"/>
        <w:rPr>
          <w:sz w:val="32"/>
          <w:szCs w:val="32"/>
        </w:rPr>
      </w:pPr>
      <w:r w:rsidRPr="00964558">
        <w:rPr>
          <w:rFonts w:hint="eastAsia"/>
          <w:sz w:val="32"/>
          <w:szCs w:val="32"/>
        </w:rPr>
        <w:t>描述</w:t>
      </w:r>
    </w:p>
    <w:p w:rsidR="005E0AFF" w:rsidRPr="00350C3A" w:rsidRDefault="005E0AFF" w:rsidP="005E0AFF">
      <w:pPr>
        <w:ind w:firstLine="420"/>
        <w:rPr>
          <w:rFonts w:hint="eastAsia"/>
        </w:rPr>
      </w:pPr>
      <w:r>
        <w:rPr>
          <w:rFonts w:hint="eastAsia"/>
        </w:rPr>
        <w:t>可开店、发布商品、对商品进行管理</w:t>
      </w:r>
    </w:p>
    <w:p w:rsidR="00350C3A" w:rsidRPr="00964558" w:rsidRDefault="00350C3A" w:rsidP="00964558">
      <w:pPr>
        <w:pStyle w:val="4"/>
        <w:rPr>
          <w:sz w:val="32"/>
          <w:szCs w:val="32"/>
        </w:rPr>
      </w:pPr>
      <w:r w:rsidRPr="00964558">
        <w:rPr>
          <w:rFonts w:hint="eastAsia"/>
          <w:sz w:val="32"/>
          <w:szCs w:val="32"/>
        </w:rPr>
        <w:t>功能</w:t>
      </w:r>
    </w:p>
    <w:p w:rsidR="00350C3A" w:rsidRPr="00350C3A" w:rsidRDefault="005E0AFF" w:rsidP="005E0AFF">
      <w:pPr>
        <w:ind w:firstLine="420"/>
        <w:rPr>
          <w:rFonts w:hint="eastAsia"/>
        </w:rPr>
      </w:pPr>
      <w:r>
        <w:rPr>
          <w:rFonts w:hint="eastAsia"/>
        </w:rPr>
        <w:t>上传身份证明功能、身份确定功能、信息提交功能、发布上线功能、店铺管理功能</w:t>
      </w:r>
    </w:p>
    <w:p w:rsidR="009551A5" w:rsidRDefault="003B7ACC">
      <w:pPr>
        <w:pStyle w:val="2"/>
      </w:pPr>
      <w:bookmarkStart w:id="10" w:name="_Toc301301038"/>
      <w:r>
        <w:rPr>
          <w:rFonts w:hint="eastAsia"/>
        </w:rPr>
        <w:lastRenderedPageBreak/>
        <w:t>错误代码</w:t>
      </w:r>
      <w:bookmarkEnd w:id="10"/>
    </w:p>
    <w:p w:rsidR="009551A5" w:rsidRDefault="003B7AC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9551A5" w:rsidRDefault="009551A5"/>
    <w:p w:rsidR="009551A5" w:rsidRDefault="003B7ACC">
      <w:pPr>
        <w:pStyle w:val="2"/>
      </w:pPr>
      <w:bookmarkStart w:id="11" w:name="_Toc301301039"/>
      <w:r>
        <w:rPr>
          <w:rFonts w:hint="eastAsia"/>
        </w:rPr>
        <w:t>错误日志</w:t>
      </w:r>
      <w:bookmarkEnd w:id="11"/>
    </w:p>
    <w:p w:rsidR="009551A5" w:rsidRDefault="003B7AC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9551A5" w:rsidRDefault="009551A5"/>
    <w:p w:rsidR="009551A5" w:rsidRDefault="009551A5"/>
    <w:p w:rsidR="009551A5" w:rsidRDefault="003B7ACC">
      <w:pPr>
        <w:pStyle w:val="2"/>
      </w:pPr>
      <w:bookmarkStart w:id="12" w:name="_Toc301301040"/>
      <w:r>
        <w:rPr>
          <w:rFonts w:hint="eastAsia"/>
        </w:rPr>
        <w:t>部署视图</w:t>
      </w:r>
      <w:bookmarkEnd w:id="12"/>
    </w:p>
    <w:p w:rsidR="009551A5" w:rsidRDefault="003B7ACC">
      <w:pPr>
        <w:pStyle w:val="ab"/>
        <w:numPr>
          <w:ilvl w:val="0"/>
          <w:numId w:val="3"/>
        </w:numPr>
        <w:ind w:firstLineChars="0"/>
      </w:pPr>
      <w:r>
        <w:rPr>
          <w:rFonts w:hint="eastAsia"/>
        </w:rPr>
        <w:t>硬件环境：</w:t>
      </w:r>
    </w:p>
    <w:p w:rsidR="009551A5" w:rsidRDefault="003B7ACC">
      <w:pPr>
        <w:pStyle w:val="ab"/>
        <w:numPr>
          <w:ilvl w:val="1"/>
          <w:numId w:val="3"/>
        </w:numPr>
        <w:ind w:firstLineChars="0"/>
      </w:pPr>
      <w:r>
        <w:rPr>
          <w:rFonts w:hint="eastAsia"/>
        </w:rPr>
        <w:t>需要互联网</w:t>
      </w:r>
    </w:p>
    <w:p w:rsidR="009551A5" w:rsidRDefault="003B7ACC">
      <w:pPr>
        <w:pStyle w:val="ab"/>
        <w:numPr>
          <w:ilvl w:val="1"/>
          <w:numId w:val="3"/>
        </w:numPr>
        <w:ind w:firstLineChars="0"/>
      </w:pPr>
      <w:r>
        <w:rPr>
          <w:rFonts w:hint="eastAsia"/>
        </w:rPr>
        <w:t>至少需要一台服务器</w:t>
      </w:r>
    </w:p>
    <w:p w:rsidR="009551A5" w:rsidRDefault="009551A5"/>
    <w:p w:rsidR="009551A5" w:rsidRDefault="003B7ACC">
      <w:pPr>
        <w:pStyle w:val="ab"/>
        <w:numPr>
          <w:ilvl w:val="0"/>
          <w:numId w:val="3"/>
        </w:numPr>
        <w:ind w:firstLineChars="0"/>
      </w:pPr>
      <w:r>
        <w:rPr>
          <w:rFonts w:hint="eastAsia"/>
        </w:rPr>
        <w:t>软件：</w:t>
      </w:r>
    </w:p>
    <w:p w:rsidR="009551A5" w:rsidRDefault="003B7ACC">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9551A5" w:rsidRDefault="003B7ACC">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9551A5" w:rsidRDefault="003B7ACC">
      <w:pPr>
        <w:pStyle w:val="ab"/>
        <w:numPr>
          <w:ilvl w:val="1"/>
          <w:numId w:val="3"/>
        </w:numPr>
        <w:ind w:firstLineChars="0"/>
      </w:pPr>
      <w:r>
        <w:rPr>
          <w:rFonts w:hint="eastAsia"/>
        </w:rPr>
        <w:t>需要安装</w:t>
      </w:r>
      <w:r>
        <w:rPr>
          <w:rFonts w:hint="eastAsia"/>
        </w:rPr>
        <w:t>PHP</w:t>
      </w:r>
      <w:r>
        <w:rPr>
          <w:rFonts w:hint="eastAsia"/>
        </w:rPr>
        <w:t>解释器</w:t>
      </w:r>
    </w:p>
    <w:p w:rsidR="009551A5" w:rsidRDefault="003B7ACC">
      <w:pPr>
        <w:pStyle w:val="ab"/>
        <w:numPr>
          <w:ilvl w:val="0"/>
          <w:numId w:val="3"/>
        </w:numPr>
        <w:ind w:firstLineChars="0"/>
      </w:pPr>
      <w:r>
        <w:rPr>
          <w:rFonts w:hint="eastAsia"/>
        </w:rPr>
        <w:t>配置：</w:t>
      </w:r>
    </w:p>
    <w:p w:rsidR="009551A5" w:rsidRDefault="003B7ACC">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 xml:space="preserve">The SQL Server Driver for </w:t>
      </w:r>
      <w:r>
        <w:rPr>
          <w:rFonts w:hint="eastAsia"/>
        </w:rPr>
        <w:t>PHP(SQLSRV20.EXE)</w:t>
      </w:r>
    </w:p>
    <w:p w:rsidR="009551A5" w:rsidRDefault="003B7ACC">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9551A5" w:rsidRDefault="003B7ACC">
      <w:pPr>
        <w:ind w:leftChars="400" w:left="840"/>
      </w:pPr>
      <w:r>
        <w:t xml:space="preserve"> [PHP_PDO_SQLSRV]</w:t>
      </w:r>
    </w:p>
    <w:p w:rsidR="009551A5" w:rsidRDefault="003B7ACC">
      <w:pPr>
        <w:ind w:leftChars="400" w:left="840"/>
      </w:pPr>
      <w:r>
        <w:t>extension=php_pdo_sqlsrv_53_ts_vc6.dll</w:t>
      </w:r>
    </w:p>
    <w:p w:rsidR="009551A5" w:rsidRDefault="003B7ACC">
      <w:pPr>
        <w:ind w:leftChars="400" w:left="840"/>
      </w:pPr>
      <w:r>
        <w:t>[PHP_SQLSRV]</w:t>
      </w:r>
    </w:p>
    <w:p w:rsidR="009551A5" w:rsidRDefault="003B7ACC">
      <w:pPr>
        <w:ind w:leftChars="400" w:left="840"/>
      </w:pPr>
      <w:r>
        <w:lastRenderedPageBreak/>
        <w:t>extension=php_sqlsrv_53_ts_vc6.dll</w:t>
      </w:r>
    </w:p>
    <w:p w:rsidR="009551A5" w:rsidRDefault="003B7ACC">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9551A5" w:rsidRDefault="003B7ACC">
      <w:pPr>
        <w:pStyle w:val="ab"/>
        <w:numPr>
          <w:ilvl w:val="0"/>
          <w:numId w:val="3"/>
        </w:numPr>
        <w:ind w:firstLineChars="0"/>
      </w:pPr>
      <w:r>
        <w:rPr>
          <w:rFonts w:hint="eastAsia"/>
        </w:rPr>
        <w:t>部署：</w:t>
      </w:r>
    </w:p>
    <w:p w:rsidR="009551A5" w:rsidRDefault="003B7ACC">
      <w:pPr>
        <w:pStyle w:val="ab"/>
        <w:numPr>
          <w:ilvl w:val="1"/>
          <w:numId w:val="3"/>
        </w:numPr>
        <w:ind w:firstLineChars="0"/>
      </w:pPr>
      <w:r>
        <w:rPr>
          <w:rFonts w:hint="eastAsia"/>
        </w:rPr>
        <w:t>配置</w:t>
      </w:r>
      <w:r>
        <w:rPr>
          <w:rFonts w:hint="eastAsia"/>
        </w:rPr>
        <w:t>PHP.ini,</w:t>
      </w:r>
      <w:r>
        <w:rPr>
          <w:rFonts w:hint="eastAsia"/>
        </w:rPr>
        <w:t>关闭错误提示。</w:t>
      </w:r>
    </w:p>
    <w:p w:rsidR="009551A5" w:rsidRDefault="003B7ACC">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9551A5" w:rsidRDefault="003B7ACC">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9551A5" w:rsidRDefault="003B7ACC">
      <w:pPr>
        <w:pStyle w:val="1"/>
      </w:pPr>
      <w:bookmarkStart w:id="13" w:name="_Toc301301041"/>
      <w:r>
        <w:rPr>
          <w:rFonts w:hint="eastAsia"/>
        </w:rPr>
        <w:t>数据</w:t>
      </w:r>
      <w:bookmarkEnd w:id="13"/>
      <w:r w:rsidR="00350C3A">
        <w:rPr>
          <w:rFonts w:hint="eastAsia"/>
        </w:rPr>
        <w:t>存储设计描述</w:t>
      </w:r>
    </w:p>
    <w:p w:rsidR="009551A5" w:rsidRDefault="00350C3A">
      <w:pPr>
        <w:pStyle w:val="2"/>
      </w:pPr>
      <w:r>
        <w:rPr>
          <w:rFonts w:hint="eastAsia"/>
        </w:rPr>
        <w:t>结构化数据存储描述</w:t>
      </w:r>
    </w:p>
    <w:p w:rsidR="00350C3A" w:rsidRPr="00350C3A" w:rsidRDefault="00350C3A" w:rsidP="00350C3A">
      <w:pPr>
        <w:ind w:firstLine="420"/>
      </w:pPr>
      <w:r w:rsidRPr="00350C3A">
        <w:t>用于存储来自客户端的业务数据，并满足对所存储数据的安全、检索、统计等需求。</w:t>
      </w:r>
    </w:p>
    <w:p w:rsidR="00350C3A" w:rsidRPr="00350C3A" w:rsidRDefault="00350C3A" w:rsidP="00350C3A">
      <w:pPr>
        <w:ind w:firstLine="420"/>
      </w:pPr>
      <w:r w:rsidRPr="00350C3A">
        <w:t>结构化数据常使用数据库来存储，数据库目前主要分为以下两大类：</w:t>
      </w:r>
    </w:p>
    <w:p w:rsidR="00350C3A" w:rsidRPr="00350C3A" w:rsidRDefault="00350C3A" w:rsidP="00350C3A">
      <w:pPr>
        <w:ind w:firstLine="420"/>
      </w:pPr>
      <w:r w:rsidRPr="00350C3A">
        <w:rPr>
          <w:rFonts w:hint="eastAsia"/>
        </w:rPr>
        <w:t>a.</w:t>
      </w:r>
      <w:r w:rsidRPr="00350C3A">
        <w:t>关系型数据库（</w:t>
      </w:r>
      <w:r w:rsidRPr="00350C3A">
        <w:t>SQL</w:t>
      </w:r>
      <w:r w:rsidRPr="00350C3A">
        <w:t>）：建立在关系模型基础上的数据库，借助于集合代数等数学概念和方法来处理数据库中的数据。现实世界中的各种实体以及实体之间的各种联系均用关系模型来表示，可以用</w:t>
      </w:r>
      <w:r w:rsidRPr="00350C3A">
        <w:t>SQL</w:t>
      </w:r>
      <w:r w:rsidRPr="00350C3A">
        <w:t>语句方便的在一个表以及多个表之间做非常复杂的数据查询；关系型数据库支持复杂的事务管理，对于一致性要求较高的操作，常借助于数据库的事务管理保证程序操作的一致性，常见的有：</w:t>
      </w:r>
      <w:proofErr w:type="spellStart"/>
      <w:r w:rsidRPr="00350C3A">
        <w:t>SQLServer</w:t>
      </w:r>
      <w:proofErr w:type="spellEnd"/>
      <w:r w:rsidRPr="00350C3A">
        <w:t>（付费）、</w:t>
      </w:r>
      <w:r w:rsidRPr="00350C3A">
        <w:t>Oracle</w:t>
      </w:r>
      <w:r w:rsidRPr="00350C3A">
        <w:t>（付费）、</w:t>
      </w:r>
      <w:r w:rsidRPr="00350C3A">
        <w:t>MySQL</w:t>
      </w:r>
      <w:r w:rsidRPr="00350C3A">
        <w:t>、</w:t>
      </w:r>
      <w:r w:rsidRPr="00350C3A">
        <w:t>DB2</w:t>
      </w:r>
      <w:r w:rsidRPr="00350C3A">
        <w:t>（付费）等；</w:t>
      </w:r>
    </w:p>
    <w:p w:rsidR="00350C3A" w:rsidRPr="00350C3A" w:rsidRDefault="00350C3A" w:rsidP="00350C3A">
      <w:pPr>
        <w:ind w:firstLine="420"/>
      </w:pPr>
      <w:r w:rsidRPr="00350C3A">
        <w:rPr>
          <w:rFonts w:hint="eastAsia"/>
        </w:rPr>
        <w:t>b.</w:t>
      </w:r>
      <w:r w:rsidRPr="00350C3A">
        <w:t>非关系型数据库（</w:t>
      </w:r>
      <w:r w:rsidRPr="00350C3A">
        <w:t>NOSQL</w:t>
      </w:r>
      <w:r w:rsidRPr="00350C3A">
        <w:t>）：其数据存储可以不固定的表格模式，也经常会避免使用</w:t>
      </w:r>
      <w:r w:rsidRPr="00350C3A">
        <w:t>SQL</w:t>
      </w:r>
      <w:r w:rsidRPr="00350C3A">
        <w:t>的</w:t>
      </w:r>
      <w:r w:rsidRPr="00350C3A">
        <w:t>JOIN</w:t>
      </w:r>
      <w:r w:rsidRPr="00350C3A">
        <w:t>操作，一般有水平可扩展性的特征，由于减少了对数据依赖关系的管理，对数据管理的重点放在了存储和检索上，因此相对</w:t>
      </w:r>
      <w:r w:rsidRPr="00350C3A">
        <w:t>SQL</w:t>
      </w:r>
      <w:r w:rsidRPr="00350C3A">
        <w:t>数据库，</w:t>
      </w:r>
      <w:r w:rsidRPr="00350C3A">
        <w:t>NOSQL</w:t>
      </w:r>
      <w:r w:rsidRPr="00350C3A">
        <w:t>数据库具备相抵较高的性能以及横向扩展能力，常用的有</w:t>
      </w:r>
      <w:r w:rsidRPr="00350C3A">
        <w:t>MongoDB</w:t>
      </w:r>
      <w:r w:rsidRPr="00350C3A">
        <w:t>、</w:t>
      </w:r>
      <w:proofErr w:type="spellStart"/>
      <w:r w:rsidRPr="00350C3A">
        <w:t>ElasticSearch</w:t>
      </w:r>
      <w:proofErr w:type="spellEnd"/>
      <w:r w:rsidRPr="00350C3A">
        <w:t>等。</w:t>
      </w:r>
    </w:p>
    <w:p w:rsidR="009551A5" w:rsidRDefault="00350C3A" w:rsidP="00350C3A">
      <w:pPr>
        <w:ind w:firstLine="420"/>
      </w:pPr>
      <w:r w:rsidRPr="00350C3A">
        <w:t>根据业务场景的需要，</w:t>
      </w:r>
      <w:r w:rsidRPr="00350C3A">
        <w:t>BIM</w:t>
      </w:r>
      <w:r w:rsidRPr="00350C3A">
        <w:t>数据中心的建设选用主流的关系型数据库和非关系型数据库进行搭建。</w:t>
      </w:r>
    </w:p>
    <w:p w:rsidR="00350C3A" w:rsidRPr="00350C3A" w:rsidRDefault="00350C3A" w:rsidP="00350C3A">
      <w:pPr>
        <w:pStyle w:val="2"/>
      </w:pPr>
      <w:r w:rsidRPr="00350C3A">
        <w:lastRenderedPageBreak/>
        <w:t>非结构化数据存储描述</w:t>
      </w:r>
    </w:p>
    <w:p w:rsidR="00350C3A" w:rsidRPr="00350C3A" w:rsidRDefault="00350C3A" w:rsidP="00350C3A">
      <w:pPr>
        <w:ind w:firstLine="420"/>
      </w:pPr>
      <w:r w:rsidRPr="00350C3A">
        <w:t>用于存储文件、图片、视频等非结构化数据，并满足用户对这类数据的检索，存取，由于非结构化数据存储要解决的关键问题是：</w:t>
      </w:r>
    </w:p>
    <w:p w:rsidR="00350C3A" w:rsidRPr="00350C3A" w:rsidRDefault="00350C3A" w:rsidP="00350C3A">
      <w:pPr>
        <w:ind w:firstLine="420"/>
      </w:pPr>
      <w:r w:rsidRPr="00350C3A">
        <w:t>单个数据集，也既文件比较大；</w:t>
      </w:r>
    </w:p>
    <w:p w:rsidR="00350C3A" w:rsidRPr="00350C3A" w:rsidRDefault="00350C3A" w:rsidP="00350C3A">
      <w:pPr>
        <w:ind w:firstLine="420"/>
      </w:pPr>
      <w:r w:rsidRPr="00350C3A">
        <w:t>对单个文件的写入读取，依赖于硬盘的读写速度，单个硬盘的读写是有极限的；</w:t>
      </w:r>
    </w:p>
    <w:p w:rsidR="00350C3A" w:rsidRPr="00350C3A" w:rsidRDefault="00350C3A" w:rsidP="00350C3A">
      <w:pPr>
        <w:pStyle w:val="2"/>
      </w:pPr>
      <w:r w:rsidRPr="00350C3A">
        <w:rPr>
          <w:rFonts w:hint="eastAsia"/>
        </w:rPr>
        <w:t>安全性设计</w:t>
      </w:r>
    </w:p>
    <w:p w:rsidR="00350C3A" w:rsidRPr="00350C3A" w:rsidRDefault="00350C3A" w:rsidP="00350C3A">
      <w:pPr>
        <w:ind w:firstLine="420"/>
      </w:pPr>
      <w:r w:rsidRPr="00350C3A">
        <w:rPr>
          <w:rFonts w:hint="eastAsia"/>
        </w:rPr>
        <w:t>对用户密码、信息和商家信息进行加密</w:t>
      </w:r>
    </w:p>
    <w:p w:rsidR="00350C3A" w:rsidRPr="00350C3A" w:rsidRDefault="00350C3A" w:rsidP="00350C3A">
      <w:pPr>
        <w:ind w:firstLine="420"/>
        <w:rPr>
          <w:rFonts w:hint="eastAsia"/>
        </w:rPr>
      </w:pPr>
      <w:r w:rsidRPr="00350C3A">
        <w:rPr>
          <w:rFonts w:hint="eastAsia"/>
        </w:rPr>
        <w:t>设计数据完整性检验条件</w:t>
      </w:r>
    </w:p>
    <w:p w:rsidR="009551A5" w:rsidRDefault="003B7ACC">
      <w:pPr>
        <w:pStyle w:val="1"/>
      </w:pPr>
      <w:bookmarkStart w:id="14" w:name="_Toc301301044"/>
      <w:r>
        <w:rPr>
          <w:rFonts w:hint="eastAsia"/>
        </w:rPr>
        <w:t>质量及其他方面</w:t>
      </w:r>
      <w:bookmarkEnd w:id="14"/>
    </w:p>
    <w:p w:rsidR="009551A5" w:rsidRDefault="003B7ACC">
      <w:pPr>
        <w:pStyle w:val="2"/>
      </w:pPr>
      <w:bookmarkStart w:id="15" w:name="_Toc301301045"/>
      <w:r>
        <w:rPr>
          <w:rFonts w:hint="eastAsia"/>
        </w:rPr>
        <w:t>可维护性</w:t>
      </w:r>
      <w:bookmarkEnd w:id="15"/>
    </w:p>
    <w:p w:rsidR="009551A5" w:rsidRDefault="003B7ACC">
      <w:pPr>
        <w:pStyle w:val="ab"/>
        <w:numPr>
          <w:ilvl w:val="0"/>
          <w:numId w:val="5"/>
        </w:numPr>
        <w:ind w:firstLineChars="0"/>
      </w:pPr>
      <w:r>
        <w:rPr>
          <w:rFonts w:hint="eastAsia"/>
        </w:rPr>
        <w:t>通过程序注释等方式增加代码的可读性和可维护性。</w:t>
      </w:r>
    </w:p>
    <w:p w:rsidR="009551A5" w:rsidRDefault="003B7ACC">
      <w:pPr>
        <w:pStyle w:val="ab"/>
        <w:numPr>
          <w:ilvl w:val="0"/>
          <w:numId w:val="5"/>
        </w:numPr>
        <w:ind w:firstLineChars="0"/>
      </w:pPr>
      <w:r>
        <w:rPr>
          <w:rFonts w:hint="eastAsia"/>
        </w:rPr>
        <w:t>将数据访问层分离，做成一个个函数，由其它层调用，以增加代码的可维护性。</w:t>
      </w:r>
    </w:p>
    <w:p w:rsidR="009551A5" w:rsidRDefault="003B7ACC">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9551A5" w:rsidRDefault="009551A5">
      <w:pPr>
        <w:pStyle w:val="ab"/>
        <w:ind w:left="360" w:firstLineChars="0" w:firstLine="0"/>
      </w:pPr>
    </w:p>
    <w:p w:rsidR="009551A5" w:rsidRDefault="003B7ACC">
      <w:pPr>
        <w:pStyle w:val="2"/>
      </w:pPr>
      <w:bookmarkStart w:id="16" w:name="_Toc301301046"/>
      <w:r>
        <w:rPr>
          <w:rFonts w:hint="eastAsia"/>
        </w:rPr>
        <w:t>安全性</w:t>
      </w:r>
      <w:bookmarkEnd w:id="16"/>
    </w:p>
    <w:p w:rsidR="009551A5" w:rsidRDefault="003B7ACC">
      <w:pPr>
        <w:pStyle w:val="ab"/>
        <w:numPr>
          <w:ilvl w:val="0"/>
          <w:numId w:val="6"/>
        </w:numPr>
        <w:ind w:firstLineChars="0"/>
      </w:pPr>
      <w:r>
        <w:rPr>
          <w:rFonts w:hint="eastAsia"/>
        </w:rPr>
        <w:t>密码使用</w:t>
      </w:r>
      <w:r>
        <w:rPr>
          <w:rFonts w:hint="eastAsia"/>
        </w:rPr>
        <w:t>md5</w:t>
      </w:r>
      <w:r>
        <w:rPr>
          <w:rFonts w:hint="eastAsia"/>
        </w:rPr>
        <w:t>加密</w:t>
      </w:r>
    </w:p>
    <w:p w:rsidR="009551A5" w:rsidRDefault="003B7ACC">
      <w:pPr>
        <w:pStyle w:val="ab"/>
        <w:numPr>
          <w:ilvl w:val="0"/>
          <w:numId w:val="6"/>
        </w:numPr>
        <w:ind w:firstLineChars="0"/>
      </w:pPr>
      <w:r>
        <w:rPr>
          <w:rFonts w:hint="eastAsia"/>
        </w:rPr>
        <w:t>对用户的输入进行验证</w:t>
      </w:r>
    </w:p>
    <w:p w:rsidR="009551A5" w:rsidRDefault="003B7ACC">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9551A5" w:rsidRDefault="003B7ACC">
      <w:pPr>
        <w:pStyle w:val="2"/>
      </w:pPr>
      <w:bookmarkStart w:id="17" w:name="_Toc301301047"/>
      <w:r>
        <w:rPr>
          <w:rFonts w:hint="eastAsia"/>
        </w:rPr>
        <w:t>可扩展性</w:t>
      </w:r>
      <w:bookmarkEnd w:id="17"/>
    </w:p>
    <w:p w:rsidR="009551A5" w:rsidRDefault="003B7ACC">
      <w:pPr>
        <w:pStyle w:val="ab"/>
        <w:numPr>
          <w:ilvl w:val="0"/>
          <w:numId w:val="7"/>
        </w:numPr>
        <w:ind w:firstLineChars="0"/>
      </w:pPr>
      <w:r>
        <w:rPr>
          <w:rFonts w:hint="eastAsia"/>
        </w:rPr>
        <w:t>可以通过增加硬件资源的方式提高系统的响应速度。</w:t>
      </w:r>
    </w:p>
    <w:p w:rsidR="009551A5" w:rsidRDefault="003B7ACC">
      <w:pPr>
        <w:pStyle w:val="ab"/>
        <w:numPr>
          <w:ilvl w:val="0"/>
          <w:numId w:val="7"/>
        </w:numPr>
        <w:ind w:firstLineChars="0"/>
      </w:pPr>
      <w:r>
        <w:rPr>
          <w:rFonts w:hint="eastAsia"/>
        </w:rPr>
        <w:t>可以通过修改代码，扩充系统的功能。</w:t>
      </w:r>
    </w:p>
    <w:p w:rsidR="009551A5" w:rsidRDefault="003B7ACC">
      <w:pPr>
        <w:pStyle w:val="2"/>
      </w:pPr>
      <w:bookmarkStart w:id="18" w:name="_Toc301301048"/>
      <w:r>
        <w:rPr>
          <w:rFonts w:hint="eastAsia"/>
        </w:rPr>
        <w:lastRenderedPageBreak/>
        <w:t>可靠性</w:t>
      </w:r>
      <w:bookmarkEnd w:id="18"/>
    </w:p>
    <w:p w:rsidR="009551A5" w:rsidRDefault="009551A5">
      <w:pPr>
        <w:rPr>
          <w:i/>
          <w:color w:val="548DD4" w:themeColor="text2" w:themeTint="99"/>
        </w:rPr>
      </w:pPr>
    </w:p>
    <w:p w:rsidR="009551A5" w:rsidRDefault="003B7ACC">
      <w:pPr>
        <w:pStyle w:val="ab"/>
        <w:numPr>
          <w:ilvl w:val="0"/>
          <w:numId w:val="8"/>
        </w:numPr>
        <w:ind w:firstLineChars="0"/>
      </w:pPr>
      <w:r>
        <w:rPr>
          <w:rFonts w:hint="eastAsia"/>
        </w:rPr>
        <w:t>数据库按时备份，有日志记录</w:t>
      </w:r>
    </w:p>
    <w:p w:rsidR="009551A5" w:rsidRDefault="009551A5"/>
    <w:p w:rsidR="009551A5" w:rsidRDefault="003B7ACC">
      <w:pPr>
        <w:pStyle w:val="2"/>
      </w:pPr>
      <w:bookmarkStart w:id="19" w:name="_Toc301301049"/>
      <w:r>
        <w:rPr>
          <w:rFonts w:hint="eastAsia"/>
        </w:rPr>
        <w:t>可用性</w:t>
      </w:r>
      <w:bookmarkEnd w:id="19"/>
    </w:p>
    <w:p w:rsidR="009551A5" w:rsidRDefault="003B7ACC">
      <w:r>
        <w:rPr>
          <w:rFonts w:hint="eastAsia"/>
        </w:rPr>
        <w:t>1</w:t>
      </w:r>
      <w:r>
        <w:rPr>
          <w:rFonts w:hint="eastAsia"/>
        </w:rPr>
        <w:t>、做好充分的前期工作，系统一旦投入使用，尽量减少宕机的次数和时间</w:t>
      </w:r>
    </w:p>
    <w:p w:rsidR="009551A5" w:rsidRDefault="003B7ACC">
      <w:pPr>
        <w:pStyle w:val="2"/>
      </w:pPr>
      <w:bookmarkStart w:id="20" w:name="_Toc301301050"/>
      <w:r>
        <w:rPr>
          <w:rFonts w:hint="eastAsia"/>
        </w:rPr>
        <w:t>性能设计</w:t>
      </w:r>
      <w:bookmarkEnd w:id="20"/>
    </w:p>
    <w:p w:rsidR="009551A5" w:rsidRDefault="003B7ACC">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9551A5" w:rsidRDefault="003B7ACC">
      <w:pPr>
        <w:rPr>
          <w:i/>
          <w:color w:val="548DD4" w:themeColor="text2" w:themeTint="99"/>
        </w:rPr>
      </w:pPr>
      <w:r>
        <w:rPr>
          <w:rFonts w:hint="eastAsia"/>
          <w:i/>
          <w:color w:val="548DD4" w:themeColor="text2" w:themeTint="99"/>
        </w:rPr>
        <w:t>识别约束：包括预算、时间、基础结构、可选的开发工具和技术；</w:t>
      </w:r>
    </w:p>
    <w:p w:rsidR="009551A5" w:rsidRDefault="003B7ACC">
      <w:pPr>
        <w:rPr>
          <w:i/>
          <w:color w:val="548DD4" w:themeColor="text2" w:themeTint="99"/>
        </w:rPr>
      </w:pPr>
      <w:r>
        <w:rPr>
          <w:rFonts w:hint="eastAsia"/>
          <w:i/>
          <w:color w:val="548DD4" w:themeColor="text2" w:themeTint="99"/>
        </w:rPr>
        <w:t>确定功能特性：要符合使用场景和用例</w:t>
      </w:r>
    </w:p>
    <w:p w:rsidR="009551A5" w:rsidRDefault="003B7ACC">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9551A5" w:rsidRDefault="009551A5"/>
    <w:p w:rsidR="009551A5" w:rsidRDefault="00350C3A">
      <w:pPr>
        <w:pStyle w:val="1"/>
      </w:pPr>
      <w:r>
        <w:rPr>
          <w:rFonts w:hint="eastAsia"/>
        </w:rPr>
        <w:t>尚未解决的问题</w:t>
      </w:r>
    </w:p>
    <w:p w:rsidR="00350C3A" w:rsidRPr="00350C3A" w:rsidRDefault="00350C3A" w:rsidP="00350C3A">
      <w:r>
        <w:rPr>
          <w:rFonts w:hint="eastAsia"/>
        </w:rPr>
        <w:t>（</w:t>
      </w:r>
      <w:r>
        <w:rPr>
          <w:rFonts w:hint="eastAsia"/>
        </w:rPr>
        <w:t>1</w:t>
      </w:r>
      <w:r>
        <w:rPr>
          <w:rFonts w:hint="eastAsia"/>
        </w:rPr>
        <w:t>）</w:t>
      </w:r>
      <w:r w:rsidRPr="00350C3A">
        <w:rPr>
          <w:rFonts w:hint="eastAsia"/>
        </w:rPr>
        <w:t>订单支付问题：如何与支付平台取得连接；以及如何给用户提供多种支付方式；</w:t>
      </w:r>
    </w:p>
    <w:p w:rsidR="00350C3A" w:rsidRPr="00350C3A" w:rsidRDefault="00350C3A" w:rsidP="00350C3A">
      <w:r>
        <w:rPr>
          <w:rFonts w:hint="eastAsia"/>
        </w:rPr>
        <w:t>（</w:t>
      </w:r>
      <w:r>
        <w:rPr>
          <w:rFonts w:hint="eastAsia"/>
        </w:rPr>
        <w:t>2</w:t>
      </w:r>
      <w:r>
        <w:rPr>
          <w:rFonts w:hint="eastAsia"/>
        </w:rPr>
        <w:t>）</w:t>
      </w:r>
      <w:r w:rsidRPr="00350C3A">
        <w:rPr>
          <w:rFonts w:hint="eastAsia"/>
        </w:rPr>
        <w:t>发送验证码问题：如何给买家的手机号发送验证码。</w:t>
      </w:r>
    </w:p>
    <w:p w:rsidR="009551A5" w:rsidRDefault="009551A5"/>
    <w:sectPr w:rsidR="009551A5">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7ACC" w:rsidRDefault="003B7ACC">
      <w:pPr>
        <w:spacing w:line="240" w:lineRule="auto"/>
      </w:pPr>
      <w:r>
        <w:separator/>
      </w:r>
    </w:p>
  </w:endnote>
  <w:endnote w:type="continuationSeparator" w:id="0">
    <w:p w:rsidR="003B7ACC" w:rsidRDefault="003B7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51A5" w:rsidRDefault="003B7ACC">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7ACC" w:rsidRDefault="003B7ACC">
      <w:pPr>
        <w:spacing w:line="240" w:lineRule="auto"/>
      </w:pPr>
      <w:r>
        <w:separator/>
      </w:r>
    </w:p>
  </w:footnote>
  <w:footnote w:type="continuationSeparator" w:id="0">
    <w:p w:rsidR="003B7ACC" w:rsidRDefault="003B7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51A5" w:rsidRDefault="003B7ACC">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5EB77A"/>
    <w:multiLevelType w:val="singleLevel"/>
    <w:tmpl w:val="DE5EB77A"/>
    <w:lvl w:ilvl="0">
      <w:start w:val="1"/>
      <w:numFmt w:val="bullet"/>
      <w:lvlText w:val=""/>
      <w:lvlJc w:val="left"/>
      <w:pPr>
        <w:ind w:left="420" w:hanging="420"/>
      </w:pPr>
      <w:rPr>
        <w:rFonts w:ascii="Wingdings" w:hAnsi="Wingdings" w:hint="default"/>
      </w:rPr>
    </w:lvl>
  </w:abstractNum>
  <w:abstractNum w:abstractNumId="1"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4"/>
  </w:num>
  <w:num w:numId="4">
    <w:abstractNumId w:val="2"/>
  </w:num>
  <w:num w:numId="5">
    <w:abstractNumId w:val="7"/>
  </w:num>
  <w:num w:numId="6">
    <w:abstractNumId w:val="3"/>
  </w:num>
  <w:num w:numId="7">
    <w:abstractNumId w:val="8"/>
  </w:num>
  <w:num w:numId="8">
    <w:abstractNumId w:val="6"/>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50C3A"/>
    <w:rsid w:val="003B0E5F"/>
    <w:rsid w:val="003B386F"/>
    <w:rsid w:val="003B7ACC"/>
    <w:rsid w:val="003C0179"/>
    <w:rsid w:val="003C049C"/>
    <w:rsid w:val="003C1476"/>
    <w:rsid w:val="003D62E8"/>
    <w:rsid w:val="00451B89"/>
    <w:rsid w:val="004578BD"/>
    <w:rsid w:val="00500D9F"/>
    <w:rsid w:val="00507A92"/>
    <w:rsid w:val="00542727"/>
    <w:rsid w:val="005563B8"/>
    <w:rsid w:val="00593077"/>
    <w:rsid w:val="0059384B"/>
    <w:rsid w:val="005E0AFF"/>
    <w:rsid w:val="005E5B04"/>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551A5"/>
    <w:rsid w:val="00964558"/>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560627"/>
  <w15:docId w15:val="{8EC29C74-20AC-3245-855B-4B9989E5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892711A-308C-452F-9D2B-D853EE540F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F:\项目管理培训\OTQP-PMT-4-1 系统设计说明.dotx</Template>
  <TotalTime>28</TotalTime>
  <Pages>10</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atgs</cp:lastModifiedBy>
  <cp:revision>35</cp:revision>
  <dcterms:created xsi:type="dcterms:W3CDTF">2011-08-16T06:41:00Z</dcterms:created>
  <dcterms:modified xsi:type="dcterms:W3CDTF">2020-04-18T15:10:00Z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